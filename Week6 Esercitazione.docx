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2DB57CF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A63E00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BD8A0D8" w:rsidR="00547F36" w:rsidRPr="001E6010" w:rsidRDefault="00A63E00">
            <w:pPr>
              <w:pStyle w:val="Informazionisullostudente"/>
            </w:pPr>
            <w:r>
              <w:t>Giuseppe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36689B4" w:rsidR="00547F36" w:rsidRPr="001E6010" w:rsidRDefault="00A63E00">
            <w:pPr>
              <w:pStyle w:val="Informazionisullostudente"/>
            </w:pPr>
            <w:r>
              <w:t>Nobile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6651B66" w:rsidR="00547F36" w:rsidRPr="001E6010" w:rsidRDefault="00A63E00">
            <w:pPr>
              <w:pStyle w:val="Informazionisullostudente"/>
            </w:pPr>
            <w:r>
              <w:t>15/10/2021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23C47A57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439622CA" w14:textId="6459DF52" w:rsidR="00A63E00" w:rsidRDefault="00A63E00" w:rsidP="00A63E00">
      <w:pPr>
        <w:pStyle w:val="ListParagraph"/>
        <w:ind w:left="1080"/>
      </w:pPr>
      <w:r>
        <w:t>È un sistema software che serve a far comunicare fra di loro più macchine nella medesima rete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66D9334A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35918A4E" w14:textId="3CC48DBF" w:rsidR="00A63E00" w:rsidRDefault="00A63E00" w:rsidP="00A63E00">
      <w:pPr>
        <w:pStyle w:val="ListParagraph"/>
        <w:ind w:left="1080"/>
      </w:pPr>
      <w:r>
        <w:t>Header, nel quale è contenuta la descrizione della responde (versione http, lunghezza, ecc.) e Body, che contiene il contenuto della response.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5B7EA7CF" w:rsidR="006234C7" w:rsidRPr="00A63E00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24F89EB8" w14:textId="0A5698F7" w:rsidR="00A63E00" w:rsidRDefault="00A63E00" w:rsidP="00A63E00">
      <w:pPr>
        <w:pStyle w:val="ListParagraph"/>
        <w:ind w:left="10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[DataContract] viene attribuito a una classe che rappresenta un contratto dati, cioè descrive il tipo di dati che Client e Servizio si scambiano.</w:t>
      </w:r>
    </w:p>
    <w:p w14:paraId="35605EFA" w14:textId="49D75946" w:rsidR="00A63E00" w:rsidRDefault="00A63E00" w:rsidP="00A63E00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6588C046" w14:textId="73FC102C" w:rsidR="00A63E00" w:rsidRPr="00F95947" w:rsidRDefault="00A63E00" w:rsidP="00A63E00">
      <w:pPr>
        <w:pStyle w:val="ListParagraph"/>
        <w:ind w:left="1080"/>
        <w:rPr>
          <w:sz w:val="20"/>
          <w:szCs w:val="20"/>
        </w:rPr>
      </w:pPr>
      <w:r>
        <w:rPr>
          <w:rFonts w:ascii="Consolas" w:hAnsi="Consolas"/>
          <w:sz w:val="20"/>
          <w:szCs w:val="20"/>
        </w:rPr>
        <w:t>[OperationContract] viene assegnato a un metodo che il servizio mette a disposizione per essere utilizzato dai Client, viene assegnato inserito un’interfaccia [ServiceContract] e implementato nel servizio che eredita dall’interfaccia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28055874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701F2657" w14:textId="525320D0" w:rsidR="00A63E00" w:rsidRDefault="00A63E00" w:rsidP="00A63E00">
      <w:pPr>
        <w:pStyle w:val="ListParagraph"/>
        <w:ind w:left="1080"/>
      </w:pPr>
      <w:r>
        <w:t xml:space="preserve">Vengono utilizzati per implementare le operazioni CRUD </w:t>
      </w:r>
      <w:r w:rsidR="0060151C">
        <w:t>nel servizio REST.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5A1EB18A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668DDD23" w14:textId="196AE96A" w:rsidR="0060151C" w:rsidRDefault="0060151C" w:rsidP="0060151C">
      <w:pPr>
        <w:pStyle w:val="ListParagraph"/>
        <w:ind w:left="1080"/>
      </w:pPr>
      <w:r>
        <w:t>Viene utilizzato un file JSON.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CodiceCliente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4CE32A41" w14:textId="36B07E45" w:rsidR="00A02EAE" w:rsidRPr="00554020" w:rsidRDefault="00F95947" w:rsidP="00554020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A02EAE" w:rsidRPr="00554020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9363" w14:textId="77777777" w:rsidR="009017A9" w:rsidRDefault="009017A9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725AC70" w14:textId="77777777" w:rsidR="009017A9" w:rsidRDefault="009017A9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7FF5" w14:textId="77777777" w:rsidR="0060151C" w:rsidRDefault="00601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CD5C" w14:textId="77777777" w:rsidR="0060151C" w:rsidRDefault="00601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81599" w14:textId="77777777" w:rsidR="009017A9" w:rsidRDefault="009017A9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91655E5" w14:textId="77777777" w:rsidR="009017A9" w:rsidRDefault="009017A9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2F08" w14:textId="77777777" w:rsidR="0060151C" w:rsidRDefault="00601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D870" w14:textId="77777777" w:rsidR="0060151C" w:rsidRDefault="00601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EC7B" w14:textId="77777777" w:rsidR="0060151C" w:rsidRDefault="00601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247A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B75E4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54020"/>
    <w:rsid w:val="005645F9"/>
    <w:rsid w:val="005808D9"/>
    <w:rsid w:val="005A2070"/>
    <w:rsid w:val="005F0659"/>
    <w:rsid w:val="0060151C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017A9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02EAE"/>
    <w:rsid w:val="00A1545F"/>
    <w:rsid w:val="00A360C5"/>
    <w:rsid w:val="00A510E2"/>
    <w:rsid w:val="00A63E00"/>
    <w:rsid w:val="00A9761D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15BA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G. Nobile (c)</cp:lastModifiedBy>
  <cp:revision>31</cp:revision>
  <cp:lastPrinted>2004-01-22T16:32:00Z</cp:lastPrinted>
  <dcterms:created xsi:type="dcterms:W3CDTF">2020-11-06T14:31:00Z</dcterms:created>
  <dcterms:modified xsi:type="dcterms:W3CDTF">2021-10-15T07:27:00Z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